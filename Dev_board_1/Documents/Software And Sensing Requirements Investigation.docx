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677A" w14:textId="77777777" w:rsidR="007E073F" w:rsidRDefault="007E073F">
      <w:pPr>
        <w:sectPr w:rsidR="007E073F" w:rsidSect="00655B4A">
          <w:headerReference w:type="default" r:id="rId8"/>
          <w:headerReference w:type="first" r:id="rId9"/>
          <w:pgSz w:w="12240" w:h="15840" w:code="1"/>
          <w:pgMar w:top="1440" w:right="3600" w:bottom="1440" w:left="3600" w:header="720" w:footer="720" w:gutter="0"/>
          <w:cols w:space="720"/>
          <w:titlePg/>
          <w:docGrid w:linePitch="360"/>
        </w:sectPr>
      </w:pPr>
    </w:p>
    <w:p w14:paraId="5A244964" w14:textId="79DE8D7E" w:rsidR="0098791A" w:rsidRDefault="0098791A" w:rsidP="005E3875">
      <w:pPr>
        <w:pStyle w:val="Heading1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380"/>
        <w:gridCol w:w="1165"/>
      </w:tblGrid>
      <w:tr w:rsidR="0098791A" w14:paraId="6EB7A013" w14:textId="77777777" w:rsidTr="009B3198">
        <w:tc>
          <w:tcPr>
            <w:tcW w:w="805" w:type="dxa"/>
          </w:tcPr>
          <w:p w14:paraId="151DDE18" w14:textId="03924C61" w:rsidR="0098791A" w:rsidRDefault="0098791A" w:rsidP="0098791A">
            <w:r>
              <w:t>Rev #</w:t>
            </w:r>
          </w:p>
        </w:tc>
        <w:tc>
          <w:tcPr>
            <w:tcW w:w="7380" w:type="dxa"/>
          </w:tcPr>
          <w:p w14:paraId="35DE02AE" w14:textId="7BCFA936" w:rsidR="0098791A" w:rsidRDefault="0098791A" w:rsidP="0098791A">
            <w:r>
              <w:t>Description</w:t>
            </w:r>
          </w:p>
        </w:tc>
        <w:tc>
          <w:tcPr>
            <w:tcW w:w="1165" w:type="dxa"/>
          </w:tcPr>
          <w:p w14:paraId="21199D63" w14:textId="03D1CB06" w:rsidR="0098791A" w:rsidRDefault="0098791A" w:rsidP="0098791A">
            <w:r>
              <w:t>Date</w:t>
            </w:r>
          </w:p>
        </w:tc>
      </w:tr>
      <w:tr w:rsidR="0098791A" w14:paraId="3517711C" w14:textId="77777777" w:rsidTr="009B3198">
        <w:tc>
          <w:tcPr>
            <w:tcW w:w="805" w:type="dxa"/>
          </w:tcPr>
          <w:p w14:paraId="1584F330" w14:textId="3863C46C" w:rsidR="0098791A" w:rsidRDefault="0098791A" w:rsidP="0098791A">
            <w:r>
              <w:t>0.0.1</w:t>
            </w:r>
          </w:p>
        </w:tc>
        <w:tc>
          <w:tcPr>
            <w:tcW w:w="7380" w:type="dxa"/>
          </w:tcPr>
          <w:p w14:paraId="28723CB3" w14:textId="547A4B51" w:rsidR="0098791A" w:rsidRDefault="0098791A" w:rsidP="0098791A">
            <w:r>
              <w:t>Began tracking revision history</w:t>
            </w:r>
          </w:p>
        </w:tc>
        <w:tc>
          <w:tcPr>
            <w:tcW w:w="1165" w:type="dxa"/>
          </w:tcPr>
          <w:p w14:paraId="418F64B6" w14:textId="17C62958" w:rsidR="0098791A" w:rsidRDefault="0098791A" w:rsidP="0098791A">
            <w:r>
              <w:t>9/5/2023</w:t>
            </w:r>
          </w:p>
        </w:tc>
      </w:tr>
    </w:tbl>
    <w:p w14:paraId="4CBD9E78" w14:textId="2486958F" w:rsidR="00B010D3" w:rsidRDefault="005E3875" w:rsidP="005E3875">
      <w:pPr>
        <w:pStyle w:val="Heading1"/>
      </w:pPr>
      <w:r>
        <w:t>Introduction</w:t>
      </w:r>
    </w:p>
    <w:p w14:paraId="6A65C417" w14:textId="6AA1235C" w:rsidR="005E3875" w:rsidRDefault="005E3875" w:rsidP="005E3875">
      <w:r>
        <w:tab/>
        <w:t>This document serves as</w:t>
      </w:r>
    </w:p>
    <w:p w14:paraId="47609C1B" w14:textId="67A61C86" w:rsidR="005E3875" w:rsidRDefault="005E3875" w:rsidP="005E3875">
      <w:pPr>
        <w:pStyle w:val="Heading1"/>
      </w:pPr>
      <w:r>
        <w:t>Requirements &amp; Summary</w:t>
      </w:r>
    </w:p>
    <w:p w14:paraId="35965F66" w14:textId="57BAF2E7" w:rsidR="005E3875" w:rsidRDefault="005E3875" w:rsidP="005E3875">
      <w:r>
        <w:tab/>
        <w:t xml:space="preserve">Below in Table </w:t>
      </w:r>
    </w:p>
    <w:p w14:paraId="7B22658B" w14:textId="50A608D4" w:rsidR="005E3875" w:rsidRDefault="005E3875" w:rsidP="005E3875">
      <w:pPr>
        <w:pStyle w:val="Heading1"/>
      </w:pPr>
      <w:r>
        <w:t>Competitor Capabilities</w:t>
      </w:r>
    </w:p>
    <w:p w14:paraId="7BDE45E7" w14:textId="161FBA21" w:rsidR="005E3875" w:rsidRDefault="005E3875" w:rsidP="005E3875">
      <w:r>
        <w:tab/>
        <w:t>This section references similar technologies, their capabilities, and if possible how they accomplish their performance.</w:t>
      </w:r>
    </w:p>
    <w:p w14:paraId="22238C2D" w14:textId="48EFF3EB" w:rsidR="005E3875" w:rsidRDefault="005E3875" w:rsidP="005E3875">
      <w:pPr>
        <w:pStyle w:val="Heading1"/>
      </w:pPr>
      <w:r>
        <w:t>Requirements Validation</w:t>
      </w:r>
    </w:p>
    <w:p w14:paraId="3F6507D0" w14:textId="4CA1BD7F" w:rsidR="0098791A" w:rsidRPr="005E3875" w:rsidRDefault="005E3875" w:rsidP="005E3875">
      <w:r>
        <w:tab/>
        <w:t>The nature of UKDAQ is driven by mission requirements rather than design requirements. In other words, this device is meant to be used across a variety of predicted and unforeseen scenarios. Therefore, no objective reasoning can be made to pinpoint exact needs. The following is a mix of objective and subjective rationale to validate the requirements for the UKDAQ system given the current needs, future needs, and competitor capabilities for Lilypad Aerospace.</w:t>
      </w:r>
    </w:p>
    <w:p w14:paraId="217531B2" w14:textId="77777777" w:rsidR="00B010D3" w:rsidRDefault="00B010D3"/>
    <w:p w14:paraId="280033CF" w14:textId="77777777" w:rsidR="00B010D3" w:rsidRDefault="00B010D3" w:rsidP="005E3875">
      <w:pPr>
        <w:pStyle w:val="Heading1"/>
        <w:sectPr w:rsidR="00B010D3" w:rsidSect="007E073F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AD0643E" w14:textId="77777777" w:rsidR="00AF2C14" w:rsidRDefault="00AF2C14" w:rsidP="00B010D3"/>
    <w:sectPr w:rsidR="00AF2C14" w:rsidSect="007E073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6A398" w14:textId="77777777" w:rsidR="005A44DE" w:rsidRDefault="005A44DE" w:rsidP="0047133E">
      <w:pPr>
        <w:spacing w:after="0" w:line="240" w:lineRule="auto"/>
      </w:pPr>
      <w:r>
        <w:separator/>
      </w:r>
    </w:p>
  </w:endnote>
  <w:endnote w:type="continuationSeparator" w:id="0">
    <w:p w14:paraId="4F9D8D51" w14:textId="77777777" w:rsidR="005A44DE" w:rsidRDefault="005A44DE" w:rsidP="00471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84C43" w14:textId="77777777" w:rsidR="005A44DE" w:rsidRDefault="005A44DE" w:rsidP="0047133E">
      <w:pPr>
        <w:spacing w:after="0" w:line="240" w:lineRule="auto"/>
      </w:pPr>
      <w:r>
        <w:separator/>
      </w:r>
    </w:p>
  </w:footnote>
  <w:footnote w:type="continuationSeparator" w:id="0">
    <w:p w14:paraId="2CF0D1DC" w14:textId="77777777" w:rsidR="005A44DE" w:rsidRDefault="005A44DE" w:rsidP="00471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112E" w14:textId="77777777" w:rsidR="0047133E" w:rsidRDefault="00BF0C56" w:rsidP="004D1935">
    <w:pPr>
      <w:pStyle w:val="Header"/>
      <w:jc w:val="center"/>
    </w:pPr>
    <w:bookmarkStart w:id="0" w:name="_Hlk133687374"/>
    <w:bookmarkStart w:id="1" w:name="_Hlk133687375"/>
    <w:r>
      <w:rPr>
        <w:noProof/>
      </w:rPr>
      <w:drawing>
        <wp:anchor distT="0" distB="0" distL="114300" distR="114300" simplePos="0" relativeHeight="251658240" behindDoc="0" locked="0" layoutInCell="1" allowOverlap="1" wp14:anchorId="7CED0724" wp14:editId="2C37E1E5">
          <wp:simplePos x="0" y="0"/>
          <mc:AlternateContent>
            <mc:Choice Requires="wp14">
              <wp:positionH relativeFrom="page">
                <wp14:pctPosHOffset>3000</wp14:pctPosHOffset>
              </wp:positionH>
            </mc:Choice>
            <mc:Fallback>
              <wp:positionH relativeFrom="page">
                <wp:posOffset>233045</wp:posOffset>
              </wp:positionH>
            </mc:Fallback>
          </mc:AlternateContent>
          <wp:positionV relativeFrom="topMargin">
            <wp:align>center</wp:align>
          </wp:positionV>
          <wp:extent cx="1810512" cy="676656"/>
          <wp:effectExtent l="0" t="0" r="0" b="9525"/>
          <wp:wrapNone/>
          <wp:docPr id="1596948090" name="Picture 1596948090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307934" name="Picture 1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75" t="25769" r="17051" b="28392"/>
                  <a:stretch/>
                </pic:blipFill>
                <pic:spPr bwMode="auto">
                  <a:xfrm>
                    <a:off x="0" y="0"/>
                    <a:ext cx="1810512" cy="6766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57B7" w14:textId="58B179E9" w:rsidR="00655B4A" w:rsidRPr="005E3875" w:rsidRDefault="00655B4A" w:rsidP="00655B4A">
    <w:pPr>
      <w:pStyle w:val="Header"/>
      <w:jc w:val="center"/>
      <w:rPr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E1E4BB" wp14:editId="5310D24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828800" cy="521208"/>
              <wp:effectExtent l="0" t="0" r="0" b="0"/>
              <wp:wrapNone/>
              <wp:docPr id="135113545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21208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05C4C7" w14:textId="44A2E9F5" w:rsidR="00655B4A" w:rsidRPr="00CD6271" w:rsidRDefault="00655B4A" w:rsidP="00655B4A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CD6271">
                            <w:rPr>
                              <w:sz w:val="24"/>
                              <w:szCs w:val="24"/>
                            </w:rPr>
                            <w:t xml:space="preserve">Author: 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27542329"/>
                              <w:placeholder>
                                <w:docPart w:val="24B4A659B38040B0B0C63D895DA56AA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E3875">
                                <w:rPr>
                                  <w:sz w:val="24"/>
                                  <w:szCs w:val="24"/>
                                </w:rPr>
                                <w:t>Joseph</w:t>
                              </w:r>
                            </w:sdtContent>
                          </w:sdt>
                        </w:p>
                        <w:p w14:paraId="255AC4EF" w14:textId="24A17899" w:rsidR="00655B4A" w:rsidRPr="00CD6271" w:rsidRDefault="00655B4A" w:rsidP="00655B4A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CD6271">
                            <w:rPr>
                              <w:sz w:val="24"/>
                              <w:szCs w:val="24"/>
                            </w:rPr>
                            <w:t xml:space="preserve">Date: 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Publish Date"/>
                              <w:tag w:val=""/>
                              <w:id w:val="1169672489"/>
                              <w:placeholder>
                                <w:docPart w:val="4190D5BA20CC4CEEAAC3F69D50B16DB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5E3875">
                                <w:rPr>
                                  <w:sz w:val="24"/>
                                  <w:szCs w:val="24"/>
                                </w:rPr>
                                <w:t>9/5/2023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27432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E1E4B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92.8pt;margin-top:0;width:2in;height:41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" fillcolor="window" stroked="f" strokeweight=".5pt">
              <v:textbox inset=",,21.6pt">
                <w:txbxContent>
                  <w:p w14:paraId="1105C4C7" w14:textId="44A2E9F5" w:rsidR="00655B4A" w:rsidRPr="00CD6271" w:rsidRDefault="00655B4A" w:rsidP="00655B4A">
                    <w:pPr>
                      <w:spacing w:after="0"/>
                      <w:jc w:val="right"/>
                      <w:rPr>
                        <w:sz w:val="24"/>
                        <w:szCs w:val="24"/>
                      </w:rPr>
                    </w:pPr>
                    <w:r w:rsidRPr="00CD6271">
                      <w:rPr>
                        <w:sz w:val="24"/>
                        <w:szCs w:val="24"/>
                      </w:rPr>
                      <w:t xml:space="preserve">Author: </w:t>
                    </w:r>
                    <w:sdt>
                      <w:sdtPr>
                        <w:rPr>
                          <w:sz w:val="24"/>
                          <w:szCs w:val="24"/>
                        </w:rPr>
                        <w:alias w:val="Author"/>
                        <w:tag w:val=""/>
                        <w:id w:val="27542329"/>
                        <w:placeholder>
                          <w:docPart w:val="24B4A659B38040B0B0C63D895DA56AA0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5E3875">
                          <w:rPr>
                            <w:sz w:val="24"/>
                            <w:szCs w:val="24"/>
                          </w:rPr>
                          <w:t>Joseph</w:t>
                        </w:r>
                      </w:sdtContent>
                    </w:sdt>
                  </w:p>
                  <w:p w14:paraId="255AC4EF" w14:textId="24A17899" w:rsidR="00655B4A" w:rsidRPr="00CD6271" w:rsidRDefault="00655B4A" w:rsidP="00655B4A">
                    <w:pPr>
                      <w:spacing w:after="0"/>
                      <w:jc w:val="right"/>
                      <w:rPr>
                        <w:sz w:val="24"/>
                        <w:szCs w:val="24"/>
                      </w:rPr>
                    </w:pPr>
                    <w:r w:rsidRPr="00CD6271">
                      <w:rPr>
                        <w:sz w:val="24"/>
                        <w:szCs w:val="24"/>
                      </w:rPr>
                      <w:t xml:space="preserve">Date: </w:t>
                    </w:r>
                    <w:sdt>
                      <w:sdtPr>
                        <w:rPr>
                          <w:sz w:val="24"/>
                          <w:szCs w:val="24"/>
                        </w:rPr>
                        <w:alias w:val="Publish Date"/>
                        <w:tag w:val=""/>
                        <w:id w:val="1169672489"/>
                        <w:placeholder>
                          <w:docPart w:val="4190D5BA20CC4CEEAAC3F69D50B16DBF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9-0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 w:rsidR="005E3875">
                          <w:rPr>
                            <w:sz w:val="24"/>
                            <w:szCs w:val="24"/>
                          </w:rPr>
                          <w:t>9/5/2023</w:t>
                        </w:r>
                      </w:sdtContent>
                    </w:sdt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475F701E" wp14:editId="335CFA94">
          <wp:simplePos x="0" y="0"/>
          <mc:AlternateContent>
            <mc:Choice Requires="wp14">
              <wp:positionH relativeFrom="page">
                <wp14:pctPosHOffset>3000</wp14:pctPosHOffset>
              </wp:positionH>
            </mc:Choice>
            <mc:Fallback>
              <wp:positionH relativeFrom="page">
                <wp:posOffset>233045</wp:posOffset>
              </wp:positionH>
            </mc:Fallback>
          </mc:AlternateContent>
          <wp:positionV relativeFrom="topMargin">
            <wp:align>center</wp:align>
          </wp:positionV>
          <wp:extent cx="1810512" cy="676656"/>
          <wp:effectExtent l="0" t="0" r="0" b="9525"/>
          <wp:wrapNone/>
          <wp:docPr id="1149515340" name="Picture 1149515340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307934" name="Picture 1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75" t="25769" r="17051" b="28392"/>
                  <a:stretch/>
                </pic:blipFill>
                <pic:spPr bwMode="auto">
                  <a:xfrm>
                    <a:off x="0" y="0"/>
                    <a:ext cx="1810512" cy="6766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Arial Black" w:hAnsi="Arial Black"/>
          <w:sz w:val="36"/>
          <w:szCs w:val="36"/>
        </w:rPr>
        <w:alias w:val="Title"/>
        <w:tag w:val=""/>
        <w:id w:val="1960532707"/>
        <w:placeholder>
          <w:docPart w:val="24B4A659B38040B0B0C63D895DA56A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E3875" w:rsidRPr="005E3875">
          <w:rPr>
            <w:rFonts w:ascii="Arial Black" w:hAnsi="Arial Black"/>
            <w:sz w:val="36"/>
            <w:szCs w:val="36"/>
          </w:rPr>
          <w:t>UKDAQ Software And Sensing Requirements Investigation</w:t>
        </w:r>
      </w:sdtContent>
    </w:sdt>
  </w:p>
  <w:p w14:paraId="285DBEB4" w14:textId="77777777" w:rsidR="00655B4A" w:rsidRDefault="00655B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75"/>
    <w:rsid w:val="001257E7"/>
    <w:rsid w:val="00196728"/>
    <w:rsid w:val="001F6DEA"/>
    <w:rsid w:val="00307456"/>
    <w:rsid w:val="00395E5B"/>
    <w:rsid w:val="003B076B"/>
    <w:rsid w:val="003F3482"/>
    <w:rsid w:val="0047133E"/>
    <w:rsid w:val="004D1935"/>
    <w:rsid w:val="005A000D"/>
    <w:rsid w:val="005A44DE"/>
    <w:rsid w:val="005E3875"/>
    <w:rsid w:val="00655B4A"/>
    <w:rsid w:val="006F3D57"/>
    <w:rsid w:val="00737171"/>
    <w:rsid w:val="007516C5"/>
    <w:rsid w:val="007E073F"/>
    <w:rsid w:val="00902422"/>
    <w:rsid w:val="009132D9"/>
    <w:rsid w:val="00933AFA"/>
    <w:rsid w:val="0098791A"/>
    <w:rsid w:val="009B3198"/>
    <w:rsid w:val="00A23953"/>
    <w:rsid w:val="00AF2C14"/>
    <w:rsid w:val="00B010D3"/>
    <w:rsid w:val="00B07EA2"/>
    <w:rsid w:val="00B45F66"/>
    <w:rsid w:val="00BF0C56"/>
    <w:rsid w:val="00C56D4F"/>
    <w:rsid w:val="00CD6271"/>
    <w:rsid w:val="00D77AD6"/>
    <w:rsid w:val="00DC721A"/>
    <w:rsid w:val="00E96E1C"/>
    <w:rsid w:val="00FC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19583"/>
  <w15:chartTrackingRefBased/>
  <w15:docId w15:val="{23F0CC86-3E1E-4630-B18B-7FABB8CC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3E"/>
  </w:style>
  <w:style w:type="paragraph" w:styleId="Footer">
    <w:name w:val="footer"/>
    <w:basedOn w:val="Normal"/>
    <w:link w:val="FooterChar"/>
    <w:uiPriority w:val="99"/>
    <w:unhideWhenUsed/>
    <w:rsid w:val="00471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33E"/>
  </w:style>
  <w:style w:type="character" w:styleId="PlaceholderText">
    <w:name w:val="Placeholder Text"/>
    <w:basedOn w:val="DefaultParagraphFont"/>
    <w:uiPriority w:val="99"/>
    <w:semiHidden/>
    <w:rsid w:val="0030745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E3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h\Documents\Lilypad%20Aerospace%20General\Templates\Lilypad%20Aerospace%20word%20template%201.0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B4A659B38040B0B0C63D895DA56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CE7D2-6FED-46B2-9FFB-9A1AC4AEDE24}"/>
      </w:docPartPr>
      <w:docPartBody>
        <w:p w:rsidR="00000000" w:rsidRDefault="00000000">
          <w:pPr>
            <w:pStyle w:val="24B4A659B38040B0B0C63D895DA56AA0"/>
          </w:pPr>
          <w:r w:rsidRPr="009B553C">
            <w:rPr>
              <w:rStyle w:val="PlaceholderText"/>
            </w:rPr>
            <w:t>[Author]</w:t>
          </w:r>
        </w:p>
      </w:docPartBody>
    </w:docPart>
    <w:docPart>
      <w:docPartPr>
        <w:name w:val="4190D5BA20CC4CEEAAC3F69D50B16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8B68C-3A25-44CA-B3B0-CC05DD2DFDD9}"/>
      </w:docPartPr>
      <w:docPartBody>
        <w:p w:rsidR="00000000" w:rsidRDefault="00000000">
          <w:pPr>
            <w:pStyle w:val="4190D5BA20CC4CEEAAC3F69D50B16DBF"/>
          </w:pPr>
          <w:r w:rsidRPr="009B553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8B"/>
    <w:rsid w:val="00EA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B4A659B38040B0B0C63D895DA56AA0">
    <w:name w:val="24B4A659B38040B0B0C63D895DA56AA0"/>
  </w:style>
  <w:style w:type="paragraph" w:customStyle="1" w:styleId="4190D5BA20CC4CEEAAC3F69D50B16DBF">
    <w:name w:val="4190D5BA20CC4CEEAAC3F69D50B16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2023-09-05T00:00:00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5DCE964-0FB1-46B8-B3A2-37E6FFA988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Lilypad Aerospace word template 1.0.1</Template>
  <TotalTime>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Document 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UKDAQ Software And Sensing Requirements Investigation</dc:title>
  <dc:subject/>
  <dc:creator>Joseph</dc:creator>
  <cp:keywords/>
  <dc:description/>
  <cp:lastModifiedBy>Joseph Hayes</cp:lastModifiedBy>
  <cp:revision>4</cp:revision>
  <dcterms:created xsi:type="dcterms:W3CDTF">2023-09-05T23:40:00Z</dcterms:created>
  <dcterms:modified xsi:type="dcterms:W3CDTF">2023-09-05T23:46:00Z</dcterms:modified>
</cp:coreProperties>
</file>